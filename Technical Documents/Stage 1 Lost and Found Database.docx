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1409846"/>
        <w:docPartObj>
          <w:docPartGallery w:val="Cover Pages"/>
          <w:docPartUnique/>
        </w:docPartObj>
      </w:sdtPr>
      <w:sdtEndPr/>
      <w:sdtContent>
        <w:p w:rsidR="009A7E2C" w:rsidRDefault="009A7E2C"/>
        <w:p w:rsidR="009A7E2C" w:rsidRDefault="009A7E2C">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7E2C" w:rsidRDefault="00CD3592">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7E2C">
                                      <w:rPr>
                                        <w:color w:val="F07F09" w:themeColor="accent1"/>
                                        <w:sz w:val="72"/>
                                        <w:szCs w:val="72"/>
                                      </w:rPr>
                                      <w:t>Lost and Found Database</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7E2C" w:rsidRDefault="009A7E2C">
                                    <w:pPr>
                                      <w:pStyle w:val="NoSpacing"/>
                                      <w:spacing w:before="40" w:after="40"/>
                                      <w:rPr>
                                        <w:caps/>
                                        <w:color w:val="30243C" w:themeColor="accent5" w:themeShade="80"/>
                                        <w:sz w:val="28"/>
                                        <w:szCs w:val="28"/>
                                      </w:rPr>
                                    </w:pPr>
                                    <w:r>
                                      <w:rPr>
                                        <w:caps/>
                                        <w:color w:val="30243C" w:themeColor="accent5" w:themeShade="80"/>
                                        <w:sz w:val="28"/>
                                        <w:szCs w:val="28"/>
                                      </w:rPr>
                                      <w:t>Fiona Stanley</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7E2C" w:rsidRDefault="009A7E2C">
                                    <w:pPr>
                                      <w:pStyle w:val="NoSpacing"/>
                                      <w:spacing w:before="80" w:after="40"/>
                                      <w:rPr>
                                        <w:caps/>
                                        <w:color w:val="604878" w:themeColor="accent5"/>
                                        <w:sz w:val="24"/>
                                        <w:szCs w:val="24"/>
                                      </w:rPr>
                                    </w:pPr>
                                    <w:r>
                                      <w:rPr>
                                        <w:caps/>
                                        <w:color w:val="604878" w:themeColor="accent5"/>
                                        <w:sz w:val="24"/>
                                        <w:szCs w:val="24"/>
                                        <w:lang w:val="en-AU"/>
                                      </w:rPr>
                                      <w:t>Matthew John Pearce</w:t>
                                    </w:r>
                                    <w:r w:rsidR="00BE2050">
                                      <w:rPr>
                                        <w:caps/>
                                        <w:color w:val="604878" w:themeColor="accent5"/>
                                        <w:sz w:val="24"/>
                                        <w:szCs w:val="24"/>
                                        <w:lang w:val="en-AU"/>
                                      </w:rPr>
                                      <w:t xml:space="preserve"> &amp; Chad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A7E2C" w:rsidRDefault="00CD3592">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7E2C">
                                <w:rPr>
                                  <w:color w:val="F07F09" w:themeColor="accent1"/>
                                  <w:sz w:val="72"/>
                                  <w:szCs w:val="72"/>
                                </w:rPr>
                                <w:t>Lost and Found Database</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7E2C" w:rsidRDefault="009A7E2C">
                              <w:pPr>
                                <w:pStyle w:val="NoSpacing"/>
                                <w:spacing w:before="40" w:after="40"/>
                                <w:rPr>
                                  <w:caps/>
                                  <w:color w:val="30243C" w:themeColor="accent5" w:themeShade="80"/>
                                  <w:sz w:val="28"/>
                                  <w:szCs w:val="28"/>
                                </w:rPr>
                              </w:pPr>
                              <w:r>
                                <w:rPr>
                                  <w:caps/>
                                  <w:color w:val="30243C" w:themeColor="accent5" w:themeShade="80"/>
                                  <w:sz w:val="28"/>
                                  <w:szCs w:val="28"/>
                                </w:rPr>
                                <w:t>Fiona Stanley</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7E2C" w:rsidRDefault="009A7E2C">
                              <w:pPr>
                                <w:pStyle w:val="NoSpacing"/>
                                <w:spacing w:before="80" w:after="40"/>
                                <w:rPr>
                                  <w:caps/>
                                  <w:color w:val="604878" w:themeColor="accent5"/>
                                  <w:sz w:val="24"/>
                                  <w:szCs w:val="24"/>
                                </w:rPr>
                              </w:pPr>
                              <w:r>
                                <w:rPr>
                                  <w:caps/>
                                  <w:color w:val="604878" w:themeColor="accent5"/>
                                  <w:sz w:val="24"/>
                                  <w:szCs w:val="24"/>
                                  <w:lang w:val="en-AU"/>
                                </w:rPr>
                                <w:t>Matthew John Pearce</w:t>
                              </w:r>
                              <w:r w:rsidR="00BE2050">
                                <w:rPr>
                                  <w:caps/>
                                  <w:color w:val="604878" w:themeColor="accent5"/>
                                  <w:sz w:val="24"/>
                                  <w:szCs w:val="24"/>
                                  <w:lang w:val="en-AU"/>
                                </w:rPr>
                                <w:t xml:space="preserve"> &amp; Chad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A7E2C" w:rsidRDefault="009A7E2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f07f0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A7E2C" w:rsidRDefault="009A7E2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CF6425" w:rsidRDefault="00FB709E">
      <w:pPr>
        <w:pStyle w:val="Title"/>
      </w:pPr>
      <w:r>
        <w:lastRenderedPageBreak/>
        <w:t>Lost and Found Database</w:t>
      </w:r>
    </w:p>
    <w:p w:rsidR="00CF6425" w:rsidRDefault="00FB709E">
      <w:pPr>
        <w:pStyle w:val="Heading1"/>
      </w:pPr>
      <w:r>
        <w:t>System in place</w:t>
      </w:r>
    </w:p>
    <w:p w:rsidR="00233074" w:rsidRDefault="00233074">
      <w:r>
        <w:t xml:space="preserve">Topic 1: </w:t>
      </w:r>
      <w:r w:rsidR="009A7E2C">
        <w:t>System in place</w:t>
      </w:r>
    </w:p>
    <w:p w:rsidR="00233074" w:rsidRDefault="00233074">
      <w:r>
        <w:t>Question 1:  What do you already have in place?</w:t>
      </w:r>
    </w:p>
    <w:p w:rsidR="00A10674" w:rsidRDefault="00A10674">
      <w:r>
        <w:t>An excel spreadsheet.</w:t>
      </w:r>
      <w:r w:rsidR="002A0062">
        <w:t xml:space="preserve"> One form for Lost Property – Logged by Owner, another for Lost/Found Property, and Patient Trust Property.</w:t>
      </w:r>
    </w:p>
    <w:p w:rsidR="00A10674" w:rsidRDefault="00A10674"/>
    <w:p w:rsidR="00233074" w:rsidRDefault="00233074" w:rsidP="00233074">
      <w:r>
        <w:t>Question 2: What SQL are you using and what version?</w:t>
      </w:r>
    </w:p>
    <w:p w:rsidR="00A10674" w:rsidRDefault="00A10674" w:rsidP="00233074">
      <w:r>
        <w:t>2008 R2 Cluster</w:t>
      </w:r>
      <w:r w:rsidR="00CC4D64">
        <w:t xml:space="preserve"> (Microsoft SQL)</w:t>
      </w:r>
    </w:p>
    <w:p w:rsidR="00A10674" w:rsidRDefault="00A10674" w:rsidP="00233074"/>
    <w:p w:rsidR="009A7E2C" w:rsidRDefault="009A7E2C" w:rsidP="00233074">
      <w:r>
        <w:t>Question 3: What OS are you using?</w:t>
      </w:r>
    </w:p>
    <w:p w:rsidR="00A10674" w:rsidRDefault="00A10674" w:rsidP="00233074">
      <w:r>
        <w:t>Windows 7 64 bit</w:t>
      </w:r>
    </w:p>
    <w:p w:rsidR="00A10674" w:rsidRDefault="00A10674" w:rsidP="00233074"/>
    <w:p w:rsidR="00C879C5" w:rsidRDefault="00C879C5" w:rsidP="00233074">
      <w:r>
        <w:t xml:space="preserve">Question </w:t>
      </w:r>
      <w:r w:rsidR="009A7E2C">
        <w:t>4</w:t>
      </w:r>
      <w:r>
        <w:t>: How do you want to access the data</w:t>
      </w:r>
      <w:r w:rsidR="004F0139">
        <w:t xml:space="preserve"> (interface)</w:t>
      </w:r>
      <w:r>
        <w:t>?</w:t>
      </w:r>
    </w:p>
    <w:p w:rsidR="00A10674" w:rsidRDefault="00CC4D64" w:rsidP="00233074">
      <w:r>
        <w:t>Web based and tablet</w:t>
      </w:r>
      <w:r w:rsidR="00A10674">
        <w:t>.</w:t>
      </w:r>
    </w:p>
    <w:p w:rsidR="00A10674" w:rsidRDefault="00A10674" w:rsidP="00233074"/>
    <w:p w:rsidR="009A7E2C" w:rsidRDefault="009A7E2C" w:rsidP="00233074">
      <w:r>
        <w:t>Question 5: How many people have access?</w:t>
      </w:r>
    </w:p>
    <w:p w:rsidR="00A10674" w:rsidRDefault="00CC4D64" w:rsidP="00233074">
      <w:r>
        <w:t>4 teams 10. There should not be more than 3 people using it at once.</w:t>
      </w:r>
    </w:p>
    <w:p w:rsidR="006C1D05" w:rsidRDefault="006C1D05" w:rsidP="00233074"/>
    <w:p w:rsidR="00233074" w:rsidRDefault="00C879C5">
      <w:r>
        <w:t xml:space="preserve">Question </w:t>
      </w:r>
      <w:r w:rsidR="009A7E2C">
        <w:t>6</w:t>
      </w:r>
      <w:r w:rsidR="00233074">
        <w:t xml:space="preserve">: </w:t>
      </w:r>
      <w:r w:rsidR="00A10674">
        <w:t>what levels of</w:t>
      </w:r>
      <w:r w:rsidR="009A7E2C">
        <w:t xml:space="preserve"> access</w:t>
      </w:r>
      <w:r w:rsidR="00A10674">
        <w:t xml:space="preserve"> are needed</w:t>
      </w:r>
      <w:r w:rsidR="00233074">
        <w:t xml:space="preserve">? </w:t>
      </w:r>
    </w:p>
    <w:p w:rsidR="006C1D05" w:rsidRDefault="006C1D05">
      <w:r>
        <w:t xml:space="preserve">3 levels of security </w:t>
      </w:r>
    </w:p>
    <w:p w:rsidR="006C1D05" w:rsidRDefault="006C1D05" w:rsidP="006C1D05">
      <w:pPr>
        <w:pStyle w:val="ListParagraph"/>
        <w:numPr>
          <w:ilvl w:val="0"/>
          <w:numId w:val="17"/>
        </w:numPr>
      </w:pPr>
      <w:r>
        <w:t>Level 1 Entering lost items(only adding and searching)</w:t>
      </w:r>
    </w:p>
    <w:p w:rsidR="006C1D05" w:rsidRDefault="006C1D05" w:rsidP="006C1D05">
      <w:pPr>
        <w:pStyle w:val="ListParagraph"/>
        <w:numPr>
          <w:ilvl w:val="0"/>
          <w:numId w:val="17"/>
        </w:numPr>
      </w:pPr>
      <w:r>
        <w:t>Level 2 Superior edit entries entry remove found items</w:t>
      </w:r>
      <w:r w:rsidR="00CC4D64">
        <w:t xml:space="preserve"> (put into archive) also have an audit trail of who changed what and why.</w:t>
      </w:r>
      <w:r>
        <w:t xml:space="preserve"> </w:t>
      </w:r>
      <w:r w:rsidR="002A0062">
        <w:t>(3 managers)</w:t>
      </w:r>
    </w:p>
    <w:p w:rsidR="006C1D05" w:rsidRDefault="006C1D05" w:rsidP="006C1D05">
      <w:pPr>
        <w:pStyle w:val="ListParagraph"/>
        <w:numPr>
          <w:ilvl w:val="0"/>
          <w:numId w:val="17"/>
        </w:numPr>
      </w:pPr>
      <w:r>
        <w:t>Level 3 Administration can alter tables and edit categories</w:t>
      </w:r>
    </w:p>
    <w:p w:rsidR="00CC4D64" w:rsidRDefault="00CC4D64" w:rsidP="00CC4D64">
      <w:pPr>
        <w:pStyle w:val="ListParagraph"/>
      </w:pPr>
    </w:p>
    <w:p w:rsidR="00233074" w:rsidRDefault="00C879C5">
      <w:r>
        <w:t xml:space="preserve">Question </w:t>
      </w:r>
      <w:r w:rsidR="009A7E2C">
        <w:t>7</w:t>
      </w:r>
      <w:r w:rsidR="00233074">
        <w:t>: Do you want to record items that have been declared lost?</w:t>
      </w:r>
    </w:p>
    <w:p w:rsidR="006C1D05" w:rsidRDefault="006C1D05">
      <w:r>
        <w:t>Yes they already have a system in place</w:t>
      </w:r>
      <w:r w:rsidR="002A415A">
        <w:t xml:space="preserve"> (Lost Property – Logged by Owner)</w:t>
      </w:r>
      <w:r>
        <w:t xml:space="preserve">. </w:t>
      </w:r>
    </w:p>
    <w:p w:rsidR="002A0062" w:rsidRDefault="002A0062" w:rsidP="009A7E2C"/>
    <w:p w:rsidR="009A7E2C" w:rsidRDefault="009A7E2C" w:rsidP="009A7E2C">
      <w:r>
        <w:lastRenderedPageBreak/>
        <w:t>Question 8: How do you want to search for the item</w:t>
      </w:r>
      <w:r w:rsidR="00FB709E">
        <w:t>?</w:t>
      </w:r>
    </w:p>
    <w:p w:rsidR="00C879C5" w:rsidRDefault="002A0062">
      <w:r>
        <w:t>Through the description and owners name (Lost property – Logged by owner)</w:t>
      </w:r>
    </w:p>
    <w:p w:rsidR="00C466F6" w:rsidRDefault="00C466F6" w:rsidP="00FB709E">
      <w:pPr>
        <w:pStyle w:val="Heading1"/>
      </w:pPr>
      <w:r>
        <w:t xml:space="preserve">Item </w:t>
      </w:r>
      <w:r w:rsidR="009A7E2C">
        <w:t xml:space="preserve">details and </w:t>
      </w:r>
      <w:r>
        <w:t>categories</w:t>
      </w:r>
    </w:p>
    <w:p w:rsidR="004F0139" w:rsidRDefault="004F0139">
      <w:r>
        <w:t xml:space="preserve">Question </w:t>
      </w:r>
      <w:r w:rsidR="009A7E2C">
        <w:t>9</w:t>
      </w:r>
      <w:r>
        <w:t xml:space="preserve">: </w:t>
      </w:r>
      <w:r w:rsidR="00C07C79">
        <w:t>What details do you want for each item?</w:t>
      </w:r>
    </w:p>
    <w:p w:rsidR="004F0139" w:rsidRDefault="002A415A" w:rsidP="002A415A">
      <w:pPr>
        <w:pStyle w:val="ListParagraph"/>
        <w:numPr>
          <w:ilvl w:val="0"/>
          <w:numId w:val="19"/>
        </w:numPr>
      </w:pPr>
      <w:r>
        <w:t>Lost/Found Property and Logged for Owner:</w:t>
      </w:r>
    </w:p>
    <w:p w:rsidR="002A415A" w:rsidRDefault="002A415A" w:rsidP="002A415A">
      <w:pPr>
        <w:pStyle w:val="ListParagraph"/>
        <w:numPr>
          <w:ilvl w:val="1"/>
          <w:numId w:val="19"/>
        </w:numPr>
      </w:pPr>
      <w:r>
        <w:t xml:space="preserve">Reported </w:t>
      </w:r>
      <w:r w:rsidR="00FF5635">
        <w:t>d</w:t>
      </w:r>
      <w:r>
        <w:t>ate</w:t>
      </w:r>
    </w:p>
    <w:p w:rsidR="002A415A" w:rsidRDefault="002A415A" w:rsidP="002A415A">
      <w:pPr>
        <w:pStyle w:val="ListParagraph"/>
        <w:numPr>
          <w:ilvl w:val="1"/>
          <w:numId w:val="19"/>
        </w:numPr>
      </w:pPr>
      <w:r>
        <w:t>Reported time</w:t>
      </w:r>
    </w:p>
    <w:p w:rsidR="002A415A" w:rsidRDefault="002A415A" w:rsidP="002A415A">
      <w:pPr>
        <w:pStyle w:val="ListParagraph"/>
        <w:numPr>
          <w:ilvl w:val="1"/>
          <w:numId w:val="19"/>
        </w:numPr>
      </w:pPr>
      <w:r>
        <w:t xml:space="preserve">Owners </w:t>
      </w:r>
      <w:r w:rsidR="00FF5635">
        <w:t>n</w:t>
      </w:r>
      <w:r>
        <w:t>ame(</w:t>
      </w:r>
      <w:r>
        <w:t>Logged for Owner</w:t>
      </w:r>
      <w:r>
        <w:t>)</w:t>
      </w:r>
    </w:p>
    <w:p w:rsidR="002A415A" w:rsidRDefault="002A415A" w:rsidP="002A415A">
      <w:pPr>
        <w:pStyle w:val="ListParagraph"/>
        <w:numPr>
          <w:ilvl w:val="1"/>
          <w:numId w:val="19"/>
        </w:numPr>
      </w:pPr>
      <w:r>
        <w:t xml:space="preserve">Contact </w:t>
      </w:r>
      <w:r w:rsidR="00FF5635">
        <w:t>n</w:t>
      </w:r>
      <w:r>
        <w:t>umber(</w:t>
      </w:r>
      <w:r>
        <w:t>Logged for Owner</w:t>
      </w:r>
      <w:r>
        <w:t>)</w:t>
      </w:r>
    </w:p>
    <w:p w:rsidR="002A415A" w:rsidRDefault="002A415A" w:rsidP="002A415A">
      <w:pPr>
        <w:pStyle w:val="ListParagraph"/>
        <w:numPr>
          <w:ilvl w:val="1"/>
          <w:numId w:val="19"/>
        </w:numPr>
      </w:pPr>
      <w:r>
        <w:t xml:space="preserve">Property </w:t>
      </w:r>
      <w:r w:rsidR="00FF5635">
        <w:t>b</w:t>
      </w:r>
      <w:r>
        <w:t xml:space="preserve">ag </w:t>
      </w:r>
      <w:r w:rsidR="00FF5635">
        <w:t>n</w:t>
      </w:r>
      <w:r>
        <w:t>umber</w:t>
      </w:r>
    </w:p>
    <w:p w:rsidR="002A415A" w:rsidRDefault="002A415A" w:rsidP="002A415A">
      <w:pPr>
        <w:pStyle w:val="ListParagraph"/>
        <w:numPr>
          <w:ilvl w:val="1"/>
          <w:numId w:val="19"/>
        </w:numPr>
      </w:pPr>
      <w:r>
        <w:t>Description</w:t>
      </w:r>
    </w:p>
    <w:p w:rsidR="002A415A" w:rsidRDefault="002A415A" w:rsidP="002A415A">
      <w:pPr>
        <w:pStyle w:val="ListParagraph"/>
        <w:numPr>
          <w:ilvl w:val="1"/>
          <w:numId w:val="19"/>
        </w:numPr>
      </w:pPr>
      <w:r>
        <w:t xml:space="preserve">Logged by </w:t>
      </w:r>
      <w:r w:rsidR="00FF5635">
        <w:t>s</w:t>
      </w:r>
      <w:r>
        <w:t xml:space="preserve">ims </w:t>
      </w:r>
      <w:r w:rsidR="00FF5635">
        <w:t>o</w:t>
      </w:r>
      <w:r>
        <w:t>fficer</w:t>
      </w:r>
    </w:p>
    <w:p w:rsidR="002A415A" w:rsidRDefault="00FF5635" w:rsidP="002A415A">
      <w:pPr>
        <w:pStyle w:val="ListParagraph"/>
        <w:numPr>
          <w:ilvl w:val="1"/>
          <w:numId w:val="19"/>
        </w:numPr>
      </w:pPr>
      <w:r>
        <w:t>Storage l</w:t>
      </w:r>
      <w:r w:rsidR="002A415A">
        <w:t>ocation</w:t>
      </w:r>
    </w:p>
    <w:p w:rsidR="00FF5635" w:rsidRDefault="00FF5635" w:rsidP="00FF5635">
      <w:pPr>
        <w:pStyle w:val="ListParagraph"/>
        <w:ind w:left="1440"/>
      </w:pPr>
      <w:r>
        <w:t>Items found and returned</w:t>
      </w:r>
    </w:p>
    <w:p w:rsidR="00FF5635" w:rsidRDefault="00FF5635" w:rsidP="002A415A">
      <w:pPr>
        <w:pStyle w:val="ListParagraph"/>
        <w:numPr>
          <w:ilvl w:val="1"/>
          <w:numId w:val="19"/>
        </w:numPr>
      </w:pPr>
      <w:r>
        <w:t>Owner notified by sims officer</w:t>
      </w:r>
    </w:p>
    <w:p w:rsidR="00FF5635" w:rsidRDefault="00FF5635" w:rsidP="002A415A">
      <w:pPr>
        <w:pStyle w:val="ListParagraph"/>
        <w:numPr>
          <w:ilvl w:val="1"/>
          <w:numId w:val="19"/>
        </w:numPr>
      </w:pPr>
      <w:r>
        <w:t>Date notified</w:t>
      </w:r>
    </w:p>
    <w:p w:rsidR="00FF5635" w:rsidRDefault="00FF5635" w:rsidP="002A415A">
      <w:pPr>
        <w:pStyle w:val="ListParagraph"/>
        <w:numPr>
          <w:ilvl w:val="1"/>
          <w:numId w:val="19"/>
        </w:numPr>
      </w:pPr>
      <w:r>
        <w:t>Time notified</w:t>
      </w:r>
    </w:p>
    <w:p w:rsidR="00FF5635" w:rsidRDefault="00FF5635" w:rsidP="002A415A">
      <w:pPr>
        <w:pStyle w:val="ListParagraph"/>
        <w:numPr>
          <w:ilvl w:val="1"/>
          <w:numId w:val="19"/>
        </w:numPr>
      </w:pPr>
      <w:r>
        <w:t>Date Returned</w:t>
      </w:r>
    </w:p>
    <w:p w:rsidR="00FF5635" w:rsidRDefault="00FF5635" w:rsidP="002A415A">
      <w:pPr>
        <w:pStyle w:val="ListParagraph"/>
        <w:numPr>
          <w:ilvl w:val="1"/>
          <w:numId w:val="19"/>
        </w:numPr>
      </w:pPr>
      <w:r>
        <w:t>Time Returned</w:t>
      </w:r>
    </w:p>
    <w:p w:rsidR="00FF5635" w:rsidRDefault="00FF5635" w:rsidP="002A415A">
      <w:pPr>
        <w:pStyle w:val="ListParagraph"/>
        <w:numPr>
          <w:ilvl w:val="1"/>
          <w:numId w:val="19"/>
        </w:numPr>
      </w:pPr>
      <w:r>
        <w:t xml:space="preserve">Returned by </w:t>
      </w:r>
    </w:p>
    <w:p w:rsidR="00FF5635" w:rsidRDefault="00FF5635" w:rsidP="002A415A">
      <w:pPr>
        <w:pStyle w:val="ListParagraph"/>
        <w:numPr>
          <w:ilvl w:val="1"/>
          <w:numId w:val="19"/>
        </w:numPr>
      </w:pPr>
      <w:r>
        <w:t>Returned To</w:t>
      </w:r>
    </w:p>
    <w:p w:rsidR="00FF5635" w:rsidRDefault="00FF5635" w:rsidP="002A415A">
      <w:pPr>
        <w:pStyle w:val="ListParagraph"/>
        <w:numPr>
          <w:ilvl w:val="1"/>
          <w:numId w:val="19"/>
        </w:numPr>
      </w:pPr>
      <w:r>
        <w:t>ID number</w:t>
      </w:r>
    </w:p>
    <w:p w:rsidR="00FF5635" w:rsidRDefault="00FF5635" w:rsidP="00FF5635">
      <w:pPr>
        <w:pStyle w:val="ListParagraph"/>
        <w:numPr>
          <w:ilvl w:val="0"/>
          <w:numId w:val="19"/>
        </w:numPr>
      </w:pPr>
      <w:r>
        <w:t>Patient Trust Property</w:t>
      </w:r>
    </w:p>
    <w:p w:rsidR="00FF5635" w:rsidRDefault="00FF5635" w:rsidP="00FF5635">
      <w:pPr>
        <w:pStyle w:val="ListParagraph"/>
        <w:numPr>
          <w:ilvl w:val="1"/>
          <w:numId w:val="19"/>
        </w:numPr>
      </w:pPr>
      <w:r>
        <w:t>Collected date</w:t>
      </w:r>
    </w:p>
    <w:p w:rsidR="00FF5635" w:rsidRDefault="00FF5635" w:rsidP="00FF5635">
      <w:pPr>
        <w:pStyle w:val="ListParagraph"/>
        <w:numPr>
          <w:ilvl w:val="1"/>
          <w:numId w:val="19"/>
        </w:numPr>
      </w:pPr>
      <w:r>
        <w:t>Collected time</w:t>
      </w:r>
    </w:p>
    <w:p w:rsidR="00FF5635" w:rsidRDefault="00FF5635" w:rsidP="00FF5635">
      <w:pPr>
        <w:pStyle w:val="ListParagraph"/>
        <w:numPr>
          <w:ilvl w:val="1"/>
          <w:numId w:val="19"/>
        </w:numPr>
      </w:pPr>
      <w:r>
        <w:t>Work order number</w:t>
      </w:r>
    </w:p>
    <w:p w:rsidR="00FF5635" w:rsidRDefault="00FF5635" w:rsidP="00FF5635">
      <w:pPr>
        <w:pStyle w:val="ListParagraph"/>
        <w:numPr>
          <w:ilvl w:val="1"/>
          <w:numId w:val="19"/>
        </w:numPr>
      </w:pPr>
      <w:r>
        <w:t>Property bag number</w:t>
      </w:r>
    </w:p>
    <w:p w:rsidR="00FF5635" w:rsidRDefault="00FF5635" w:rsidP="00FF5635">
      <w:pPr>
        <w:pStyle w:val="ListParagraph"/>
        <w:numPr>
          <w:ilvl w:val="1"/>
          <w:numId w:val="19"/>
        </w:numPr>
      </w:pPr>
      <w:r>
        <w:t>Owners name (patient sticker)</w:t>
      </w:r>
    </w:p>
    <w:p w:rsidR="00FF5635" w:rsidRDefault="00FF5635" w:rsidP="00FF5635">
      <w:pPr>
        <w:pStyle w:val="ListParagraph"/>
        <w:numPr>
          <w:ilvl w:val="1"/>
          <w:numId w:val="19"/>
        </w:numPr>
      </w:pPr>
      <w:r>
        <w:t>Description</w:t>
      </w:r>
    </w:p>
    <w:p w:rsidR="00FF5635" w:rsidRDefault="00FF5635" w:rsidP="00FF5635">
      <w:pPr>
        <w:pStyle w:val="ListParagraph"/>
        <w:numPr>
          <w:ilvl w:val="1"/>
          <w:numId w:val="19"/>
        </w:numPr>
      </w:pPr>
      <w:r>
        <w:t>Logged by Sims Officer</w:t>
      </w:r>
    </w:p>
    <w:p w:rsidR="00FF5635" w:rsidRDefault="00FF5635" w:rsidP="00FF5635">
      <w:pPr>
        <w:pStyle w:val="ListParagraph"/>
        <w:numPr>
          <w:ilvl w:val="1"/>
          <w:numId w:val="19"/>
        </w:numPr>
      </w:pPr>
      <w:r>
        <w:t>Storage Location</w:t>
      </w:r>
    </w:p>
    <w:p w:rsidR="00FF5635" w:rsidRDefault="00FF5635" w:rsidP="00FF5635">
      <w:pPr>
        <w:pStyle w:val="ListParagraph"/>
        <w:ind w:left="1440"/>
      </w:pPr>
      <w:r>
        <w:t>Patient Trust Returned</w:t>
      </w:r>
    </w:p>
    <w:p w:rsidR="00FF5635" w:rsidRDefault="00FF5635" w:rsidP="00FF5635">
      <w:pPr>
        <w:pStyle w:val="ListParagraph"/>
        <w:numPr>
          <w:ilvl w:val="1"/>
          <w:numId w:val="19"/>
        </w:numPr>
      </w:pPr>
      <w:r>
        <w:t>Property returned to owner or next of KIN</w:t>
      </w:r>
    </w:p>
    <w:p w:rsidR="00FF5635" w:rsidRDefault="00FF5635" w:rsidP="00FF5635">
      <w:pPr>
        <w:pStyle w:val="ListParagraph"/>
        <w:numPr>
          <w:ilvl w:val="1"/>
          <w:numId w:val="19"/>
        </w:numPr>
      </w:pPr>
      <w:r>
        <w:t>Property returned to (name)</w:t>
      </w:r>
    </w:p>
    <w:p w:rsidR="00FF5635" w:rsidRDefault="00FF5635" w:rsidP="00FF5635">
      <w:pPr>
        <w:pStyle w:val="ListParagraph"/>
        <w:numPr>
          <w:ilvl w:val="1"/>
          <w:numId w:val="19"/>
        </w:numPr>
      </w:pPr>
      <w:r>
        <w:t>I.D number</w:t>
      </w:r>
    </w:p>
    <w:p w:rsidR="00FF5635" w:rsidRDefault="00B95097" w:rsidP="00FF5635">
      <w:pPr>
        <w:pStyle w:val="ListParagraph"/>
        <w:numPr>
          <w:ilvl w:val="1"/>
          <w:numId w:val="19"/>
        </w:numPr>
      </w:pPr>
      <w:r>
        <w:t>Date returned</w:t>
      </w:r>
    </w:p>
    <w:p w:rsidR="00B95097" w:rsidRDefault="00B95097" w:rsidP="00FF5635">
      <w:pPr>
        <w:pStyle w:val="ListParagraph"/>
        <w:numPr>
          <w:ilvl w:val="1"/>
          <w:numId w:val="19"/>
        </w:numPr>
      </w:pPr>
      <w:r>
        <w:t>Time returned</w:t>
      </w:r>
    </w:p>
    <w:p w:rsidR="00B95097" w:rsidRDefault="00B95097" w:rsidP="00FF5635">
      <w:pPr>
        <w:pStyle w:val="ListParagraph"/>
        <w:numPr>
          <w:ilvl w:val="1"/>
          <w:numId w:val="19"/>
        </w:numPr>
      </w:pPr>
      <w:r>
        <w:t>Signature of person returned</w:t>
      </w:r>
    </w:p>
    <w:p w:rsidR="00B95097" w:rsidRDefault="00B95097" w:rsidP="00FF5635">
      <w:pPr>
        <w:pStyle w:val="ListParagraph"/>
        <w:numPr>
          <w:ilvl w:val="1"/>
          <w:numId w:val="19"/>
        </w:numPr>
      </w:pPr>
      <w:r>
        <w:t>Work order number</w:t>
      </w:r>
    </w:p>
    <w:p w:rsidR="00B95097" w:rsidRDefault="00B95097" w:rsidP="00FF5635">
      <w:pPr>
        <w:pStyle w:val="ListParagraph"/>
        <w:numPr>
          <w:ilvl w:val="1"/>
          <w:numId w:val="19"/>
        </w:numPr>
      </w:pPr>
      <w:r>
        <w:t>Returned by</w:t>
      </w:r>
    </w:p>
    <w:p w:rsidR="004F0139" w:rsidRDefault="004F0139" w:rsidP="004F0139">
      <w:r>
        <w:lastRenderedPageBreak/>
        <w:t xml:space="preserve">Question </w:t>
      </w:r>
      <w:r w:rsidR="00B95097">
        <w:t>9</w:t>
      </w:r>
      <w:r>
        <w:t>: Do you want to collect the details of the person turning in the item?</w:t>
      </w:r>
    </w:p>
    <w:p w:rsidR="00B95097" w:rsidRDefault="00B95097" w:rsidP="00B95097">
      <w:pPr>
        <w:ind w:firstLine="708"/>
      </w:pPr>
      <w:r>
        <w:t>Owners name</w:t>
      </w:r>
      <w:r>
        <w:t xml:space="preserve"> c</w:t>
      </w:r>
      <w:r>
        <w:t>ontact number</w:t>
      </w:r>
      <w:r>
        <w:t xml:space="preserve"> </w:t>
      </w:r>
    </w:p>
    <w:p w:rsidR="004F0139" w:rsidRDefault="004F0139" w:rsidP="00B95097">
      <w:r>
        <w:t xml:space="preserve">Question </w:t>
      </w:r>
      <w:r w:rsidR="00C07C79">
        <w:t>1</w:t>
      </w:r>
      <w:r w:rsidR="00B95097">
        <w:t>0</w:t>
      </w:r>
      <w:r>
        <w:t>: Are you attaching a value to each item?</w:t>
      </w:r>
      <w:r w:rsidR="009A7E2C">
        <w:t xml:space="preserve"> (</w:t>
      </w:r>
      <w:proofErr w:type="gramStart"/>
      <w:r w:rsidR="009A7E2C">
        <w:t>i.e</w:t>
      </w:r>
      <w:proofErr w:type="gramEnd"/>
      <w:r w:rsidR="009A7E2C">
        <w:t>. cost or sentimental).</w:t>
      </w:r>
    </w:p>
    <w:p w:rsidR="007B6B4C" w:rsidRDefault="007B6B4C" w:rsidP="00B95097">
      <w:pPr>
        <w:ind w:firstLine="708"/>
      </w:pPr>
      <w:r>
        <w:t xml:space="preserve">Yes </w:t>
      </w:r>
    </w:p>
    <w:p w:rsidR="009A7E2C" w:rsidRDefault="009A7E2C" w:rsidP="004F0139">
      <w:r>
        <w:t>Question 1</w:t>
      </w:r>
      <w:r w:rsidR="00B95097">
        <w:t>1</w:t>
      </w:r>
      <w:r>
        <w:t>: Do you have different storage locations for different items?</w:t>
      </w:r>
    </w:p>
    <w:p w:rsidR="007B6B4C" w:rsidRDefault="00B95097" w:rsidP="00B95097">
      <w:pPr>
        <w:ind w:firstLine="708"/>
      </w:pPr>
      <w:r>
        <w:t>S</w:t>
      </w:r>
      <w:r w:rsidR="007B6B4C">
        <w:t>tore high value items in a safe, illicit items to the police</w:t>
      </w:r>
      <w:r w:rsidR="007B6B4C">
        <w:t>, normal items on shelf</w:t>
      </w:r>
    </w:p>
    <w:p w:rsidR="004F0139" w:rsidRDefault="004F0139" w:rsidP="004F0139">
      <w:r>
        <w:t>Question 1</w:t>
      </w:r>
      <w:r w:rsidR="00B95097">
        <w:t>2</w:t>
      </w:r>
      <w:r>
        <w:t>: How long do you hold to an item for?</w:t>
      </w:r>
    </w:p>
    <w:p w:rsidR="007B6B4C" w:rsidRDefault="00AF4137" w:rsidP="00B95097">
      <w:pPr>
        <w:ind w:firstLine="708"/>
      </w:pPr>
      <w:r>
        <w:t>3 months</w:t>
      </w:r>
    </w:p>
    <w:p w:rsidR="004F0139" w:rsidRDefault="004F0139" w:rsidP="004F0139">
      <w:r>
        <w:t>Question 1</w:t>
      </w:r>
      <w:r w:rsidR="00B95097">
        <w:t>3</w:t>
      </w:r>
      <w:r>
        <w:t xml:space="preserve">: What do you do to </w:t>
      </w:r>
      <w:r w:rsidR="00C07C79">
        <w:t>items that are not picked up?</w:t>
      </w:r>
    </w:p>
    <w:p w:rsidR="00AF4137" w:rsidRDefault="00AF4137" w:rsidP="00B95097">
      <w:pPr>
        <w:ind w:left="708"/>
      </w:pPr>
      <w:r>
        <w:t xml:space="preserve">Give to the police first, if not collected offer to person who found item then if still not wanted </w:t>
      </w:r>
      <w:r w:rsidR="00B95097">
        <w:t>s</w:t>
      </w:r>
      <w:r>
        <w:t>afely destroyed. Data storage devices are given to a third party to erase the information.</w:t>
      </w:r>
    </w:p>
    <w:p w:rsidR="00FB709E" w:rsidRDefault="00FB709E" w:rsidP="004F0139"/>
    <w:p w:rsidR="00FB709E" w:rsidRDefault="00FB709E" w:rsidP="00FB709E">
      <w:pPr>
        <w:pStyle w:val="Heading1"/>
      </w:pPr>
      <w:r>
        <w:t>Item Collection</w:t>
      </w:r>
    </w:p>
    <w:p w:rsidR="00C07C79" w:rsidRDefault="00C07C79" w:rsidP="00FB709E">
      <w:r>
        <w:t>Question 1</w:t>
      </w:r>
      <w:r w:rsidR="00B95097">
        <w:t>4</w:t>
      </w:r>
      <w:r>
        <w:t>: What information do you need of the person collecting the lost item? (</w:t>
      </w:r>
      <w:proofErr w:type="gramStart"/>
      <w:r>
        <w:t>i.e</w:t>
      </w:r>
      <w:proofErr w:type="gramEnd"/>
      <w:r>
        <w:t>. contact details).</w:t>
      </w:r>
    </w:p>
    <w:p w:rsidR="00C07C79" w:rsidRDefault="00C07C79" w:rsidP="00C07C79">
      <w:pPr>
        <w:pStyle w:val="ListParagraph"/>
        <w:numPr>
          <w:ilvl w:val="0"/>
          <w:numId w:val="16"/>
        </w:numPr>
      </w:pPr>
      <w:r>
        <w:t>Time</w:t>
      </w:r>
    </w:p>
    <w:p w:rsidR="00C07C79" w:rsidRDefault="00C07C79" w:rsidP="00C07C79">
      <w:pPr>
        <w:pStyle w:val="ListParagraph"/>
        <w:numPr>
          <w:ilvl w:val="0"/>
          <w:numId w:val="16"/>
        </w:numPr>
      </w:pPr>
      <w:r>
        <w:t>Contact details</w:t>
      </w:r>
    </w:p>
    <w:p w:rsidR="00B95097" w:rsidRDefault="00B95097" w:rsidP="00C07C79">
      <w:pPr>
        <w:pStyle w:val="ListParagraph"/>
        <w:numPr>
          <w:ilvl w:val="0"/>
          <w:numId w:val="16"/>
        </w:numPr>
      </w:pPr>
      <w:r>
        <w:t>ID</w:t>
      </w:r>
    </w:p>
    <w:p w:rsidR="004F0139" w:rsidRDefault="00C07C79" w:rsidP="004F0139">
      <w:r>
        <w:t xml:space="preserve">Question </w:t>
      </w:r>
      <w:r w:rsidR="00B95097">
        <w:t>15</w:t>
      </w:r>
      <w:r>
        <w:t>: What reports are required, how often are they required?</w:t>
      </w:r>
    </w:p>
    <w:p w:rsidR="00CC4D64" w:rsidRDefault="002A0062" w:rsidP="00B95097">
      <w:pPr>
        <w:ind w:left="708"/>
      </w:pPr>
      <w:r>
        <w:t>Monthly</w:t>
      </w:r>
      <w:r w:rsidR="00CC4D64">
        <w:t xml:space="preserve"> report of what items are in there, archived items are used to as audit. A</w:t>
      </w:r>
      <w:r w:rsidR="00B95097">
        <w:t xml:space="preserve">nd audit trail of </w:t>
      </w:r>
      <w:r w:rsidR="00CC4D64">
        <w:t xml:space="preserve">who did what when and </w:t>
      </w:r>
      <w:r>
        <w:t>12 monthly archive reports</w:t>
      </w:r>
      <w:r w:rsidR="00B95097">
        <w:t>.</w:t>
      </w:r>
    </w:p>
    <w:p w:rsidR="00C466F6" w:rsidRDefault="00C466F6"/>
    <w:p w:rsidR="00B95097" w:rsidRDefault="00B95097" w:rsidP="00B95097">
      <w:pPr>
        <w:pStyle w:val="Heading1"/>
        <w:rPr>
          <w:shd w:val="clear" w:color="auto" w:fill="FEFEFE"/>
        </w:rPr>
      </w:pPr>
      <w:r>
        <w:rPr>
          <w:shd w:val="clear" w:color="auto" w:fill="FEFEFE"/>
        </w:rPr>
        <w:t xml:space="preserve">Meeting minutes. </w:t>
      </w:r>
    </w:p>
    <w:p w:rsidR="00B95097" w:rsidRDefault="00B95097" w:rsidP="00B95097">
      <w:pPr>
        <w:pStyle w:val="NoSpacing"/>
        <w:rPr>
          <w:shd w:val="clear" w:color="auto" w:fill="FEFEFE"/>
        </w:rPr>
      </w:pPr>
      <w:r>
        <w:rPr>
          <w:shd w:val="clear" w:color="auto" w:fill="FEFEFE"/>
        </w:rPr>
        <w:t>We arrived at the administration at 2pm and signed in. we went and sat</w:t>
      </w:r>
      <w:r w:rsidR="00EF41D1">
        <w:rPr>
          <w:shd w:val="clear" w:color="auto" w:fill="FEFEFE"/>
        </w:rPr>
        <w:t xml:space="preserve"> down to wait for Sam. When Sam</w:t>
      </w:r>
      <w:r>
        <w:rPr>
          <w:shd w:val="clear" w:color="auto" w:fill="FEFEFE"/>
        </w:rPr>
        <w:t xml:space="preserve"> came he took us up to level two where the meeting room was. We went in and Sam briefly went over the whole idea of the data base while we were waiting for Kevin to come in. Then Kevin arrived and we were able to ask all the questions we needed to ask about the construction of the data base and what they needed. They said they wanted to keep the same fields they already had in place and transfer it to a database. Kevin said he going to send the class all the fields that we will need. After the meeting Sam took as down to the security office where he introduced as to Kristine. Kristine showed as the system they already had in place and that she wanted the database to be simple and easy to use and keep the same fields they already had in place. After that we said good bye and left.</w:t>
      </w:r>
    </w:p>
    <w:p w:rsidR="00B95097" w:rsidRDefault="00B95097" w:rsidP="00B95097">
      <w:pPr>
        <w:pStyle w:val="NoSpacing"/>
        <w:rPr>
          <w:shd w:val="clear" w:color="auto" w:fill="FEFEFE"/>
        </w:rPr>
      </w:pPr>
    </w:p>
    <w:p w:rsidR="00B95097" w:rsidRDefault="00B95097" w:rsidP="00B95097">
      <w:pPr>
        <w:pStyle w:val="Heading1"/>
      </w:pPr>
      <w:r>
        <w:lastRenderedPageBreak/>
        <w:t>Data Fields.</w:t>
      </w:r>
    </w:p>
    <w:tbl>
      <w:tblPr>
        <w:tblStyle w:val="TableGrid"/>
        <w:tblW w:w="9424" w:type="dxa"/>
        <w:tblLook w:val="04A0" w:firstRow="1" w:lastRow="0" w:firstColumn="1" w:lastColumn="0" w:noHBand="0" w:noVBand="1"/>
      </w:tblPr>
      <w:tblGrid>
        <w:gridCol w:w="4712"/>
        <w:gridCol w:w="4712"/>
      </w:tblGrid>
      <w:tr w:rsidR="00EF41D1" w:rsidTr="00EF41D1">
        <w:trPr>
          <w:trHeight w:val="299"/>
        </w:trPr>
        <w:tc>
          <w:tcPr>
            <w:tcW w:w="4712" w:type="dxa"/>
          </w:tcPr>
          <w:p w:rsidR="00EF41D1" w:rsidRPr="00EF41D1" w:rsidRDefault="00EF41D1" w:rsidP="00EF41D1">
            <w:pPr>
              <w:jc w:val="center"/>
              <w:rPr>
                <w:b/>
              </w:rPr>
            </w:pPr>
            <w:r w:rsidRPr="00EF41D1">
              <w:rPr>
                <w:b/>
              </w:rPr>
              <w:t>Lost/Found Property and Logged for Owner</w:t>
            </w:r>
          </w:p>
        </w:tc>
        <w:tc>
          <w:tcPr>
            <w:tcW w:w="4712" w:type="dxa"/>
          </w:tcPr>
          <w:p w:rsidR="00EF41D1" w:rsidRPr="00EF41D1" w:rsidRDefault="00EF41D1" w:rsidP="00EF41D1">
            <w:pPr>
              <w:jc w:val="center"/>
              <w:rPr>
                <w:b/>
              </w:rPr>
            </w:pPr>
            <w:r w:rsidRPr="00EF41D1">
              <w:rPr>
                <w:b/>
              </w:rPr>
              <w:t>Patient Trust Property</w:t>
            </w:r>
          </w:p>
        </w:tc>
      </w:tr>
      <w:tr w:rsidR="00EF41D1" w:rsidTr="00EF41D1">
        <w:trPr>
          <w:trHeight w:val="282"/>
        </w:trPr>
        <w:tc>
          <w:tcPr>
            <w:tcW w:w="4712" w:type="dxa"/>
          </w:tcPr>
          <w:p w:rsidR="00EF41D1" w:rsidRPr="00073FA1" w:rsidRDefault="00EF41D1" w:rsidP="00EF41D1">
            <w:r w:rsidRPr="00073FA1">
              <w:t>Reported date</w:t>
            </w:r>
          </w:p>
        </w:tc>
        <w:tc>
          <w:tcPr>
            <w:tcW w:w="4712" w:type="dxa"/>
          </w:tcPr>
          <w:p w:rsidR="00EF41D1" w:rsidRPr="009D1ADF" w:rsidRDefault="00EF41D1" w:rsidP="00EF41D1">
            <w:r w:rsidRPr="009D1ADF">
              <w:t>Collected date</w:t>
            </w:r>
          </w:p>
        </w:tc>
      </w:tr>
      <w:tr w:rsidR="00EF41D1" w:rsidTr="00EF41D1">
        <w:trPr>
          <w:trHeight w:val="299"/>
        </w:trPr>
        <w:tc>
          <w:tcPr>
            <w:tcW w:w="4712" w:type="dxa"/>
          </w:tcPr>
          <w:p w:rsidR="00EF41D1" w:rsidRPr="00073FA1" w:rsidRDefault="00EF41D1" w:rsidP="00EF41D1">
            <w:r w:rsidRPr="00073FA1">
              <w:t>Reported time</w:t>
            </w:r>
          </w:p>
        </w:tc>
        <w:tc>
          <w:tcPr>
            <w:tcW w:w="4712" w:type="dxa"/>
          </w:tcPr>
          <w:p w:rsidR="00EF41D1" w:rsidRPr="009D1ADF" w:rsidRDefault="00EF41D1" w:rsidP="00EF41D1">
            <w:r w:rsidRPr="009D1ADF">
              <w:t>Collected time</w:t>
            </w:r>
          </w:p>
        </w:tc>
      </w:tr>
      <w:tr w:rsidR="00EF41D1" w:rsidTr="00EF41D1">
        <w:trPr>
          <w:trHeight w:val="282"/>
        </w:trPr>
        <w:tc>
          <w:tcPr>
            <w:tcW w:w="4712" w:type="dxa"/>
          </w:tcPr>
          <w:p w:rsidR="00EF41D1" w:rsidRPr="00073FA1" w:rsidRDefault="00EF41D1" w:rsidP="00EF41D1">
            <w:r w:rsidRPr="00073FA1">
              <w:t>Owners name(Logged for Owner)</w:t>
            </w:r>
          </w:p>
        </w:tc>
        <w:tc>
          <w:tcPr>
            <w:tcW w:w="4712" w:type="dxa"/>
          </w:tcPr>
          <w:p w:rsidR="00EF41D1" w:rsidRPr="009D1ADF" w:rsidRDefault="00EF41D1" w:rsidP="00EF41D1">
            <w:r w:rsidRPr="009D1ADF">
              <w:t>Work order number</w:t>
            </w:r>
          </w:p>
        </w:tc>
      </w:tr>
      <w:tr w:rsidR="00EF41D1" w:rsidTr="00EF41D1">
        <w:trPr>
          <w:trHeight w:val="299"/>
        </w:trPr>
        <w:tc>
          <w:tcPr>
            <w:tcW w:w="4712" w:type="dxa"/>
          </w:tcPr>
          <w:p w:rsidR="00EF41D1" w:rsidRPr="00073FA1" w:rsidRDefault="00EF41D1" w:rsidP="00EF41D1">
            <w:r w:rsidRPr="00073FA1">
              <w:t>Contact number(Logged for Owner)</w:t>
            </w:r>
          </w:p>
        </w:tc>
        <w:tc>
          <w:tcPr>
            <w:tcW w:w="4712" w:type="dxa"/>
          </w:tcPr>
          <w:p w:rsidR="00EF41D1" w:rsidRPr="009D1ADF" w:rsidRDefault="00EF41D1" w:rsidP="00EF41D1">
            <w:r w:rsidRPr="009D1ADF">
              <w:t>Property bag number</w:t>
            </w:r>
          </w:p>
        </w:tc>
      </w:tr>
      <w:tr w:rsidR="00EF41D1" w:rsidTr="00EF41D1">
        <w:trPr>
          <w:trHeight w:val="282"/>
        </w:trPr>
        <w:tc>
          <w:tcPr>
            <w:tcW w:w="4712" w:type="dxa"/>
          </w:tcPr>
          <w:p w:rsidR="00EF41D1" w:rsidRPr="00073FA1" w:rsidRDefault="00EF41D1" w:rsidP="00EF41D1">
            <w:r w:rsidRPr="00073FA1">
              <w:t>Property bag number</w:t>
            </w:r>
          </w:p>
        </w:tc>
        <w:tc>
          <w:tcPr>
            <w:tcW w:w="4712" w:type="dxa"/>
          </w:tcPr>
          <w:p w:rsidR="00EF41D1" w:rsidRPr="009D1ADF" w:rsidRDefault="00EF41D1" w:rsidP="00EF41D1">
            <w:r w:rsidRPr="009D1ADF">
              <w:t>Owners name (patient sticker)</w:t>
            </w:r>
          </w:p>
        </w:tc>
      </w:tr>
      <w:tr w:rsidR="00EF41D1" w:rsidTr="00EF41D1">
        <w:trPr>
          <w:trHeight w:val="299"/>
        </w:trPr>
        <w:tc>
          <w:tcPr>
            <w:tcW w:w="4712" w:type="dxa"/>
          </w:tcPr>
          <w:p w:rsidR="00EF41D1" w:rsidRPr="00073FA1" w:rsidRDefault="00EF41D1" w:rsidP="00EF41D1">
            <w:r w:rsidRPr="00073FA1">
              <w:t>Description</w:t>
            </w:r>
          </w:p>
        </w:tc>
        <w:tc>
          <w:tcPr>
            <w:tcW w:w="4712" w:type="dxa"/>
          </w:tcPr>
          <w:p w:rsidR="00EF41D1" w:rsidRPr="009D1ADF" w:rsidRDefault="00EF41D1" w:rsidP="00EF41D1">
            <w:r w:rsidRPr="009D1ADF">
              <w:t>Description</w:t>
            </w:r>
          </w:p>
        </w:tc>
      </w:tr>
      <w:tr w:rsidR="00EF41D1" w:rsidTr="00EF41D1">
        <w:trPr>
          <w:trHeight w:val="299"/>
        </w:trPr>
        <w:tc>
          <w:tcPr>
            <w:tcW w:w="4712" w:type="dxa"/>
          </w:tcPr>
          <w:p w:rsidR="00EF41D1" w:rsidRPr="00073FA1" w:rsidRDefault="00EF41D1" w:rsidP="00EF41D1">
            <w:r w:rsidRPr="00073FA1">
              <w:t>Logged by sims officer</w:t>
            </w:r>
          </w:p>
        </w:tc>
        <w:tc>
          <w:tcPr>
            <w:tcW w:w="4712" w:type="dxa"/>
          </w:tcPr>
          <w:p w:rsidR="00EF41D1" w:rsidRPr="009D1ADF" w:rsidRDefault="00EF41D1" w:rsidP="00EF41D1">
            <w:r w:rsidRPr="009D1ADF">
              <w:t>Logged by Sims Officer</w:t>
            </w:r>
          </w:p>
        </w:tc>
      </w:tr>
      <w:tr w:rsidR="00EF41D1" w:rsidTr="00EF41D1">
        <w:trPr>
          <w:trHeight w:val="282"/>
        </w:trPr>
        <w:tc>
          <w:tcPr>
            <w:tcW w:w="4712" w:type="dxa"/>
          </w:tcPr>
          <w:p w:rsidR="00EF41D1" w:rsidRDefault="00EF41D1" w:rsidP="00EF41D1">
            <w:r w:rsidRPr="00073FA1">
              <w:t>Storage location</w:t>
            </w:r>
          </w:p>
        </w:tc>
        <w:tc>
          <w:tcPr>
            <w:tcW w:w="4712" w:type="dxa"/>
          </w:tcPr>
          <w:p w:rsidR="00EF41D1" w:rsidRPr="009D1ADF" w:rsidRDefault="00EF41D1" w:rsidP="00EF41D1">
            <w:r w:rsidRPr="009D1ADF">
              <w:t>Storage Location</w:t>
            </w:r>
          </w:p>
        </w:tc>
      </w:tr>
      <w:tr w:rsidR="00EF41D1" w:rsidTr="00EF41D1">
        <w:trPr>
          <w:trHeight w:val="282"/>
        </w:trPr>
        <w:tc>
          <w:tcPr>
            <w:tcW w:w="4712" w:type="dxa"/>
          </w:tcPr>
          <w:p w:rsidR="00EF41D1" w:rsidRPr="00EF41D1" w:rsidRDefault="00EF41D1" w:rsidP="00EF41D1">
            <w:pPr>
              <w:jc w:val="center"/>
              <w:rPr>
                <w:b/>
              </w:rPr>
            </w:pPr>
            <w:r w:rsidRPr="00EF41D1">
              <w:rPr>
                <w:b/>
              </w:rPr>
              <w:t>Items found and returned</w:t>
            </w:r>
          </w:p>
        </w:tc>
        <w:tc>
          <w:tcPr>
            <w:tcW w:w="4712" w:type="dxa"/>
          </w:tcPr>
          <w:p w:rsidR="00EF41D1" w:rsidRPr="00EF41D1" w:rsidRDefault="00EF41D1" w:rsidP="00EF41D1">
            <w:pPr>
              <w:jc w:val="center"/>
              <w:rPr>
                <w:b/>
              </w:rPr>
            </w:pPr>
            <w:r w:rsidRPr="00EF41D1">
              <w:rPr>
                <w:b/>
              </w:rPr>
              <w:t>Patient Trust Returned</w:t>
            </w:r>
          </w:p>
        </w:tc>
      </w:tr>
      <w:tr w:rsidR="00EF41D1" w:rsidTr="00EF41D1">
        <w:trPr>
          <w:trHeight w:val="282"/>
        </w:trPr>
        <w:tc>
          <w:tcPr>
            <w:tcW w:w="4712" w:type="dxa"/>
          </w:tcPr>
          <w:p w:rsidR="00EF41D1" w:rsidRPr="009B139B" w:rsidRDefault="00EF41D1" w:rsidP="00EF41D1">
            <w:r w:rsidRPr="009B139B">
              <w:t>Owner notified by sims officer</w:t>
            </w:r>
          </w:p>
        </w:tc>
        <w:tc>
          <w:tcPr>
            <w:tcW w:w="4712" w:type="dxa"/>
          </w:tcPr>
          <w:p w:rsidR="00EF41D1" w:rsidRPr="00772620" w:rsidRDefault="00EF41D1" w:rsidP="00EF41D1">
            <w:r w:rsidRPr="00772620">
              <w:t>Property returned to owner or next of KIN</w:t>
            </w:r>
          </w:p>
        </w:tc>
      </w:tr>
      <w:tr w:rsidR="00EF41D1" w:rsidTr="00EF41D1">
        <w:trPr>
          <w:trHeight w:val="282"/>
        </w:trPr>
        <w:tc>
          <w:tcPr>
            <w:tcW w:w="4712" w:type="dxa"/>
          </w:tcPr>
          <w:p w:rsidR="00EF41D1" w:rsidRPr="009B139B" w:rsidRDefault="00EF41D1" w:rsidP="00EF41D1">
            <w:r w:rsidRPr="009B139B">
              <w:t>Date notified</w:t>
            </w:r>
          </w:p>
        </w:tc>
        <w:tc>
          <w:tcPr>
            <w:tcW w:w="4712" w:type="dxa"/>
          </w:tcPr>
          <w:p w:rsidR="00EF41D1" w:rsidRPr="00772620" w:rsidRDefault="00EF41D1" w:rsidP="00EF41D1">
            <w:r w:rsidRPr="00772620">
              <w:t>Property returned to (name)</w:t>
            </w:r>
          </w:p>
        </w:tc>
      </w:tr>
      <w:tr w:rsidR="00EF41D1" w:rsidTr="00EF41D1">
        <w:trPr>
          <w:trHeight w:val="282"/>
        </w:trPr>
        <w:tc>
          <w:tcPr>
            <w:tcW w:w="4712" w:type="dxa"/>
          </w:tcPr>
          <w:p w:rsidR="00EF41D1" w:rsidRPr="009B139B" w:rsidRDefault="00EF41D1" w:rsidP="00EF41D1">
            <w:r w:rsidRPr="009B139B">
              <w:t>Time notified</w:t>
            </w:r>
          </w:p>
        </w:tc>
        <w:tc>
          <w:tcPr>
            <w:tcW w:w="4712" w:type="dxa"/>
          </w:tcPr>
          <w:p w:rsidR="00EF41D1" w:rsidRPr="00772620" w:rsidRDefault="00EF41D1" w:rsidP="00EF41D1">
            <w:r w:rsidRPr="00772620">
              <w:t>I.D number</w:t>
            </w:r>
          </w:p>
        </w:tc>
      </w:tr>
      <w:tr w:rsidR="00EF41D1" w:rsidTr="00EF41D1">
        <w:trPr>
          <w:trHeight w:val="282"/>
        </w:trPr>
        <w:tc>
          <w:tcPr>
            <w:tcW w:w="4712" w:type="dxa"/>
          </w:tcPr>
          <w:p w:rsidR="00EF41D1" w:rsidRPr="009B139B" w:rsidRDefault="00EF41D1" w:rsidP="00EF41D1">
            <w:r w:rsidRPr="009B139B">
              <w:t>Date Returned</w:t>
            </w:r>
          </w:p>
        </w:tc>
        <w:tc>
          <w:tcPr>
            <w:tcW w:w="4712" w:type="dxa"/>
          </w:tcPr>
          <w:p w:rsidR="00EF41D1" w:rsidRPr="00772620" w:rsidRDefault="00EF41D1" w:rsidP="00EF41D1">
            <w:r w:rsidRPr="00772620">
              <w:t>Date returned</w:t>
            </w:r>
          </w:p>
        </w:tc>
      </w:tr>
      <w:tr w:rsidR="00EF41D1" w:rsidTr="00EF41D1">
        <w:trPr>
          <w:trHeight w:val="282"/>
        </w:trPr>
        <w:tc>
          <w:tcPr>
            <w:tcW w:w="4712" w:type="dxa"/>
          </w:tcPr>
          <w:p w:rsidR="00EF41D1" w:rsidRPr="009B139B" w:rsidRDefault="00EF41D1" w:rsidP="00EF41D1">
            <w:r w:rsidRPr="009B139B">
              <w:t>Time Returned</w:t>
            </w:r>
          </w:p>
        </w:tc>
        <w:tc>
          <w:tcPr>
            <w:tcW w:w="4712" w:type="dxa"/>
          </w:tcPr>
          <w:p w:rsidR="00EF41D1" w:rsidRPr="00772620" w:rsidRDefault="00EF41D1" w:rsidP="00EF41D1">
            <w:r w:rsidRPr="00772620">
              <w:t>Time returned</w:t>
            </w:r>
          </w:p>
        </w:tc>
      </w:tr>
      <w:tr w:rsidR="00EF41D1" w:rsidTr="00EF41D1">
        <w:trPr>
          <w:trHeight w:val="282"/>
        </w:trPr>
        <w:tc>
          <w:tcPr>
            <w:tcW w:w="4712" w:type="dxa"/>
          </w:tcPr>
          <w:p w:rsidR="00EF41D1" w:rsidRPr="009B139B" w:rsidRDefault="00EF41D1" w:rsidP="00EF41D1">
            <w:r w:rsidRPr="009B139B">
              <w:t xml:space="preserve">Returned by </w:t>
            </w:r>
          </w:p>
        </w:tc>
        <w:tc>
          <w:tcPr>
            <w:tcW w:w="4712" w:type="dxa"/>
          </w:tcPr>
          <w:p w:rsidR="00EF41D1" w:rsidRPr="00772620" w:rsidRDefault="00EF41D1" w:rsidP="00EF41D1">
            <w:r w:rsidRPr="00772620">
              <w:t>Signature of person returned</w:t>
            </w:r>
          </w:p>
        </w:tc>
      </w:tr>
      <w:tr w:rsidR="00EF41D1" w:rsidTr="00EF41D1">
        <w:trPr>
          <w:trHeight w:val="282"/>
        </w:trPr>
        <w:tc>
          <w:tcPr>
            <w:tcW w:w="4712" w:type="dxa"/>
          </w:tcPr>
          <w:p w:rsidR="00EF41D1" w:rsidRPr="009B139B" w:rsidRDefault="00EF41D1" w:rsidP="00EF41D1">
            <w:r w:rsidRPr="009B139B">
              <w:t>Returned To</w:t>
            </w:r>
          </w:p>
        </w:tc>
        <w:tc>
          <w:tcPr>
            <w:tcW w:w="4712" w:type="dxa"/>
          </w:tcPr>
          <w:p w:rsidR="00EF41D1" w:rsidRPr="00772620" w:rsidRDefault="00EF41D1" w:rsidP="00EF41D1">
            <w:r w:rsidRPr="00772620">
              <w:t>Work order number</w:t>
            </w:r>
          </w:p>
        </w:tc>
      </w:tr>
      <w:tr w:rsidR="00EF41D1" w:rsidTr="00EF41D1">
        <w:trPr>
          <w:trHeight w:val="282"/>
        </w:trPr>
        <w:tc>
          <w:tcPr>
            <w:tcW w:w="4712" w:type="dxa"/>
          </w:tcPr>
          <w:p w:rsidR="00EF41D1" w:rsidRPr="009B139B" w:rsidRDefault="00EF41D1" w:rsidP="00EF41D1">
            <w:r w:rsidRPr="009B139B">
              <w:t>ID number</w:t>
            </w:r>
          </w:p>
        </w:tc>
        <w:tc>
          <w:tcPr>
            <w:tcW w:w="4712" w:type="dxa"/>
          </w:tcPr>
          <w:p w:rsidR="00EF41D1" w:rsidRPr="00772620" w:rsidRDefault="00EF41D1" w:rsidP="00EF41D1">
            <w:r w:rsidRPr="00772620">
              <w:t>Returned by</w:t>
            </w:r>
          </w:p>
        </w:tc>
      </w:tr>
    </w:tbl>
    <w:p w:rsidR="00EF41D1" w:rsidRPr="00EF41D1" w:rsidRDefault="00EF41D1" w:rsidP="00EF41D1"/>
    <w:sectPr w:rsidR="00EF41D1" w:rsidRPr="00EF41D1" w:rsidSect="009A7E2C">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09E" w:rsidRDefault="00FB709E" w:rsidP="00FB709E">
      <w:pPr>
        <w:spacing w:after="0" w:line="240" w:lineRule="auto"/>
      </w:pPr>
      <w:r>
        <w:separator/>
      </w:r>
    </w:p>
  </w:endnote>
  <w:endnote w:type="continuationSeparator" w:id="0">
    <w:p w:rsidR="00FB709E" w:rsidRDefault="00FB709E" w:rsidP="00FB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519054"/>
      <w:docPartObj>
        <w:docPartGallery w:val="Page Numbers (Bottom of Page)"/>
        <w:docPartUnique/>
      </w:docPartObj>
    </w:sdtPr>
    <w:sdtEndPr>
      <w:rPr>
        <w:noProof/>
      </w:rPr>
    </w:sdtEndPr>
    <w:sdtContent>
      <w:p w:rsidR="00FB709E" w:rsidRDefault="00FB709E">
        <w:pPr>
          <w:pStyle w:val="Footer"/>
          <w:jc w:val="right"/>
        </w:pPr>
        <w:r>
          <w:fldChar w:fldCharType="begin"/>
        </w:r>
        <w:r>
          <w:instrText xml:space="preserve"> PAGE   \* MERGEFORMAT </w:instrText>
        </w:r>
        <w:r>
          <w:fldChar w:fldCharType="separate"/>
        </w:r>
        <w:r w:rsidR="00CD3592">
          <w:rPr>
            <w:noProof/>
          </w:rPr>
          <w:t>4</w:t>
        </w:r>
        <w:r>
          <w:rPr>
            <w:noProof/>
          </w:rPr>
          <w:fldChar w:fldCharType="end"/>
        </w:r>
      </w:p>
    </w:sdtContent>
  </w:sdt>
  <w:p w:rsidR="00FB709E" w:rsidRDefault="00FB709E" w:rsidP="00FB709E">
    <w:pPr>
      <w:pStyle w:val="Footer"/>
      <w:jc w:val="center"/>
    </w:pPr>
    <w:r>
      <w:t>Matthew John Pearce</w:t>
    </w:r>
    <w:r w:rsidR="00CC4D64">
      <w:t xml:space="preserve"> &amp; Chad Smith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09E" w:rsidRDefault="00FB709E" w:rsidP="00FB709E">
      <w:pPr>
        <w:spacing w:after="0" w:line="240" w:lineRule="auto"/>
      </w:pPr>
      <w:r>
        <w:separator/>
      </w:r>
    </w:p>
  </w:footnote>
  <w:footnote w:type="continuationSeparator" w:id="0">
    <w:p w:rsidR="00FB709E" w:rsidRDefault="00FB709E" w:rsidP="00FB70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26D26"/>
    <w:multiLevelType w:val="hybridMultilevel"/>
    <w:tmpl w:val="1580528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F46108"/>
    <w:multiLevelType w:val="hybridMultilevel"/>
    <w:tmpl w:val="7A06DE2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A6379D"/>
    <w:multiLevelType w:val="hybridMultilevel"/>
    <w:tmpl w:val="D264F7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DDF096C"/>
    <w:multiLevelType w:val="hybridMultilevel"/>
    <w:tmpl w:val="6B3EA81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4CD5F31"/>
    <w:multiLevelType w:val="hybridMultilevel"/>
    <w:tmpl w:val="4E5A584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851D69"/>
    <w:multiLevelType w:val="hybridMultilevel"/>
    <w:tmpl w:val="2F4A8A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37D676E4">
      <w:start w:val="1"/>
      <w:numFmt w:val="upp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490AE2"/>
    <w:multiLevelType w:val="hybridMultilevel"/>
    <w:tmpl w:val="5D68B4E6"/>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 w15:restartNumberingAfterBreak="0">
    <w:nsid w:val="74AB239B"/>
    <w:multiLevelType w:val="hybridMultilevel"/>
    <w:tmpl w:val="2F4A8A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37D676E4">
      <w:start w:val="1"/>
      <w:numFmt w:val="upp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9C13240"/>
    <w:multiLevelType w:val="hybridMultilevel"/>
    <w:tmpl w:val="E71A9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0"/>
  </w:num>
  <w:num w:numId="15">
    <w:abstractNumId w:val="1"/>
  </w:num>
  <w:num w:numId="16">
    <w:abstractNumId w:val="5"/>
  </w:num>
  <w:num w:numId="17">
    <w:abstractNumId w:val="9"/>
  </w:num>
  <w:num w:numId="18">
    <w:abstractNumId w:val="7"/>
  </w:num>
  <w:num w:numId="19">
    <w:abstractNumId w:val="8"/>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4"/>
    <w:rsid w:val="000B3B04"/>
    <w:rsid w:val="00233074"/>
    <w:rsid w:val="002A0062"/>
    <w:rsid w:val="002A415A"/>
    <w:rsid w:val="004F0139"/>
    <w:rsid w:val="006C1D05"/>
    <w:rsid w:val="007B6B4C"/>
    <w:rsid w:val="009A7E2C"/>
    <w:rsid w:val="00A10674"/>
    <w:rsid w:val="00AF4137"/>
    <w:rsid w:val="00B95097"/>
    <w:rsid w:val="00BE2050"/>
    <w:rsid w:val="00C07C79"/>
    <w:rsid w:val="00C466F6"/>
    <w:rsid w:val="00C879C5"/>
    <w:rsid w:val="00CC4D64"/>
    <w:rsid w:val="00CD3592"/>
    <w:rsid w:val="00CF6425"/>
    <w:rsid w:val="00E27EA6"/>
    <w:rsid w:val="00EF41D1"/>
    <w:rsid w:val="00FB709E"/>
    <w:rsid w:val="00FF563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75F67-590F-4124-9258-402D513F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9A7E2C"/>
  </w:style>
  <w:style w:type="paragraph" w:styleId="Header">
    <w:name w:val="header"/>
    <w:basedOn w:val="Normal"/>
    <w:link w:val="HeaderChar"/>
    <w:uiPriority w:val="99"/>
    <w:unhideWhenUsed/>
    <w:rsid w:val="00FB7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09E"/>
    <w:rPr>
      <w:lang w:val="en-AU"/>
    </w:rPr>
  </w:style>
  <w:style w:type="paragraph" w:styleId="Footer">
    <w:name w:val="footer"/>
    <w:basedOn w:val="Normal"/>
    <w:link w:val="FooterChar"/>
    <w:uiPriority w:val="99"/>
    <w:unhideWhenUsed/>
    <w:rsid w:val="00FB7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09E"/>
    <w:rPr>
      <w:lang w:val="en-AU"/>
    </w:rPr>
  </w:style>
  <w:style w:type="paragraph" w:styleId="BalloonText">
    <w:name w:val="Balloon Text"/>
    <w:basedOn w:val="Normal"/>
    <w:link w:val="BalloonTextChar"/>
    <w:uiPriority w:val="99"/>
    <w:semiHidden/>
    <w:unhideWhenUsed/>
    <w:rsid w:val="00FB7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09E"/>
    <w:rPr>
      <w:rFonts w:ascii="Segoe UI" w:hAnsi="Segoe UI" w:cs="Segoe UI"/>
      <w:sz w:val="18"/>
      <w:szCs w:val="18"/>
      <w:lang w:val="en-AU"/>
    </w:rPr>
  </w:style>
  <w:style w:type="table" w:styleId="TableGrid">
    <w:name w:val="Table Grid"/>
    <w:basedOn w:val="TableNormal"/>
    <w:uiPriority w:val="39"/>
    <w:rsid w:val="00EF4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160073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260</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Lost and Found Database</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and Found Database</dc:title>
  <dc:subject>Fiona Stanley</dc:subject>
  <dc:creator>Matthew John Pearce &amp; Chad Smith</dc:creator>
  <cp:keywords/>
  <cp:lastModifiedBy>Matthew John Pearce</cp:lastModifiedBy>
  <cp:revision>4</cp:revision>
  <cp:lastPrinted>2016-05-05T05:27:00Z</cp:lastPrinted>
  <dcterms:created xsi:type="dcterms:W3CDTF">2016-05-05T02:04:00Z</dcterms:created>
  <dcterms:modified xsi:type="dcterms:W3CDTF">2016-05-12T03:13:00Z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